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AE8" w:rsidRPr="00FA3AE8" w:rsidRDefault="00FA3AE8" w:rsidP="00FA3AE8">
      <w:bookmarkStart w:id="0" w:name="UserStories"/>
      <w:bookmarkStart w:id="1" w:name="_GoBack"/>
      <w:bookmarkEnd w:id="0"/>
      <w:bookmarkEnd w:id="1"/>
    </w:p>
    <w:sectPr w:rsidR="00FA3AE8" w:rsidRPr="00FA3AE8" w:rsidSect="003D13E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5714" w:rsidRDefault="008B5714">
      <w:r>
        <w:separator/>
      </w:r>
    </w:p>
  </w:endnote>
  <w:endnote w:type="continuationSeparator" w:id="0">
    <w:p w:rsidR="008B5714" w:rsidRDefault="008B5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747A" w:rsidRDefault="001D74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AB0" w:rsidRPr="006A3BFC" w:rsidRDefault="006F7AB0" w:rsidP="006A3BFC">
    <w:pPr>
      <w:pStyle w:val="Footer"/>
      <w:tabs>
        <w:tab w:val="left" w:pos="8640"/>
      </w:tabs>
      <w:jc w:val="center"/>
      <w:rPr>
        <w:rFonts w:ascii="Segoe UI" w:hAnsi="Segoe UI" w:cs="Segoe UI"/>
        <w:noProof/>
        <w:sz w:val="16"/>
      </w:rPr>
    </w:pPr>
    <w:r w:rsidRPr="006A3BFC">
      <w:rPr>
        <w:rFonts w:ascii="Segoe UI" w:hAnsi="Segoe UI" w:cs="Segoe UI"/>
        <w:sz w:val="16"/>
      </w:rPr>
      <w:t xml:space="preserve">Page </w:t>
    </w:r>
    <w:r w:rsidRPr="006A3BFC">
      <w:rPr>
        <w:rFonts w:ascii="Segoe UI" w:hAnsi="Segoe UI" w:cs="Segoe UI"/>
        <w:sz w:val="16"/>
      </w:rPr>
      <w:fldChar w:fldCharType="begin"/>
    </w:r>
    <w:r w:rsidRPr="006A3BFC">
      <w:rPr>
        <w:rFonts w:ascii="Segoe UI" w:hAnsi="Segoe UI" w:cs="Segoe UI"/>
        <w:sz w:val="16"/>
      </w:rPr>
      <w:instrText xml:space="preserve"> PAGE   \* MERGEFORMAT </w:instrText>
    </w:r>
    <w:r w:rsidRPr="006A3BFC">
      <w:rPr>
        <w:rFonts w:ascii="Segoe UI" w:hAnsi="Segoe UI" w:cs="Segoe UI"/>
        <w:sz w:val="16"/>
      </w:rPr>
      <w:fldChar w:fldCharType="separate"/>
    </w:r>
    <w:r w:rsidR="00EA01F1">
      <w:rPr>
        <w:rFonts w:ascii="Segoe UI" w:hAnsi="Segoe UI" w:cs="Segoe UI"/>
        <w:noProof/>
        <w:sz w:val="16"/>
      </w:rPr>
      <w:t>1</w:t>
    </w:r>
    <w:r w:rsidRPr="006A3BFC">
      <w:rPr>
        <w:rFonts w:ascii="Segoe UI" w:hAnsi="Segoe UI" w:cs="Segoe UI"/>
        <w:noProof/>
        <w:sz w:val="16"/>
      </w:rPr>
      <w:fldChar w:fldCharType="end"/>
    </w:r>
  </w:p>
  <w:p w:rsidR="006F7AB0" w:rsidRPr="006A3BFC" w:rsidRDefault="006F7AB0" w:rsidP="006A3BFC">
    <w:pPr>
      <w:pStyle w:val="Footer"/>
      <w:tabs>
        <w:tab w:val="left" w:pos="8640"/>
      </w:tabs>
      <w:jc w:val="center"/>
      <w:rPr>
        <w:rFonts w:ascii="Segoe UI" w:hAnsi="Segoe UI" w:cs="Segoe UI"/>
        <w:sz w:val="16"/>
      </w:rPr>
    </w:pPr>
    <w:r w:rsidRPr="006A3BFC">
      <w:rPr>
        <w:rFonts w:ascii="Segoe UI" w:hAnsi="Segoe UI" w:cs="Segoe UI"/>
        <w:noProof/>
        <w:sz w:val="16"/>
      </w:rPr>
      <w:t xml:space="preserve">Last Updated: </w:t>
    </w:r>
    <w:r w:rsidR="00113AAE" w:rsidRPr="006A3BFC">
      <w:rPr>
        <w:rFonts w:ascii="Segoe UI" w:hAnsi="Segoe UI" w:cs="Segoe UI"/>
        <w:noProof/>
        <w:sz w:val="16"/>
      </w:rPr>
      <w:fldChar w:fldCharType="begin"/>
    </w:r>
    <w:r w:rsidR="00113AAE" w:rsidRPr="006A3BFC">
      <w:rPr>
        <w:rFonts w:ascii="Segoe UI" w:hAnsi="Segoe UI" w:cs="Segoe UI"/>
        <w:noProof/>
        <w:sz w:val="16"/>
      </w:rPr>
      <w:instrText xml:space="preserve"> DATE \@ "d MMMM yyyy" </w:instrText>
    </w:r>
    <w:r w:rsidR="00113AAE" w:rsidRPr="006A3BFC">
      <w:rPr>
        <w:rFonts w:ascii="Segoe UI" w:hAnsi="Segoe UI" w:cs="Segoe UI"/>
        <w:noProof/>
        <w:sz w:val="16"/>
      </w:rPr>
      <w:fldChar w:fldCharType="separate"/>
    </w:r>
    <w:r w:rsidR="00EA01F1">
      <w:rPr>
        <w:rFonts w:ascii="Segoe UI" w:hAnsi="Segoe UI" w:cs="Segoe UI"/>
        <w:noProof/>
        <w:sz w:val="16"/>
      </w:rPr>
      <w:t>23 September 2017</w:t>
    </w:r>
    <w:r w:rsidR="00113AAE" w:rsidRPr="006A3BFC">
      <w:rPr>
        <w:rFonts w:ascii="Segoe UI" w:hAnsi="Segoe UI" w:cs="Segoe UI"/>
        <w:noProof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747A" w:rsidRDefault="001D74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5714" w:rsidRDefault="008B5714">
      <w:r>
        <w:separator/>
      </w:r>
    </w:p>
  </w:footnote>
  <w:footnote w:type="continuationSeparator" w:id="0">
    <w:p w:rsidR="008B5714" w:rsidRDefault="008B57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747A" w:rsidRDefault="001D74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AB0" w:rsidRPr="006A3BFC" w:rsidRDefault="001D747A" w:rsidP="00B96722">
    <w:pPr>
      <w:pStyle w:val="Header"/>
      <w:jc w:val="center"/>
      <w:rPr>
        <w:rFonts w:ascii="Segoe UI" w:hAnsi="Segoe UI" w:cs="Segoe UI"/>
        <w:sz w:val="24"/>
        <w:szCs w:val="24"/>
      </w:rPr>
    </w:pPr>
    <w:r>
      <w:rPr>
        <w:rFonts w:ascii="Segoe UI" w:hAnsi="Segoe UI" w:cs="Segoe UI"/>
        <w:sz w:val="24"/>
        <w:szCs w:val="24"/>
      </w:rPr>
      <w:t>FUNCTIONAL SPEC – USER STORIES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747A" w:rsidRDefault="001D74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B5970"/>
    <w:multiLevelType w:val="hybridMultilevel"/>
    <w:tmpl w:val="B14C5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CF4"/>
    <w:rsid w:val="00000261"/>
    <w:rsid w:val="000008A4"/>
    <w:rsid w:val="00010760"/>
    <w:rsid w:val="000133C7"/>
    <w:rsid w:val="00013B18"/>
    <w:rsid w:val="00015118"/>
    <w:rsid w:val="00017433"/>
    <w:rsid w:val="0002012F"/>
    <w:rsid w:val="000216C6"/>
    <w:rsid w:val="0002248F"/>
    <w:rsid w:val="00030F44"/>
    <w:rsid w:val="00036461"/>
    <w:rsid w:val="00036940"/>
    <w:rsid w:val="000422B2"/>
    <w:rsid w:val="00043CC6"/>
    <w:rsid w:val="000477CC"/>
    <w:rsid w:val="0005064A"/>
    <w:rsid w:val="00051B51"/>
    <w:rsid w:val="00055AAB"/>
    <w:rsid w:val="000626E2"/>
    <w:rsid w:val="0006441A"/>
    <w:rsid w:val="00070A2E"/>
    <w:rsid w:val="00072EAB"/>
    <w:rsid w:val="00073557"/>
    <w:rsid w:val="00073FA1"/>
    <w:rsid w:val="00094682"/>
    <w:rsid w:val="00094F8B"/>
    <w:rsid w:val="00095522"/>
    <w:rsid w:val="000966DC"/>
    <w:rsid w:val="00097072"/>
    <w:rsid w:val="000A30C8"/>
    <w:rsid w:val="000B15B7"/>
    <w:rsid w:val="000B1EBC"/>
    <w:rsid w:val="000B2953"/>
    <w:rsid w:val="000C1586"/>
    <w:rsid w:val="000C5A69"/>
    <w:rsid w:val="000D39D6"/>
    <w:rsid w:val="000E0489"/>
    <w:rsid w:val="000E0970"/>
    <w:rsid w:val="000E576A"/>
    <w:rsid w:val="000F46DB"/>
    <w:rsid w:val="000F60D1"/>
    <w:rsid w:val="00106EC4"/>
    <w:rsid w:val="00113AAE"/>
    <w:rsid w:val="00114C75"/>
    <w:rsid w:val="001151D5"/>
    <w:rsid w:val="001222FC"/>
    <w:rsid w:val="00123719"/>
    <w:rsid w:val="00126280"/>
    <w:rsid w:val="001300C1"/>
    <w:rsid w:val="00132B2A"/>
    <w:rsid w:val="0013372F"/>
    <w:rsid w:val="00136229"/>
    <w:rsid w:val="001524DB"/>
    <w:rsid w:val="001557AA"/>
    <w:rsid w:val="00156D3C"/>
    <w:rsid w:val="00167670"/>
    <w:rsid w:val="001707AA"/>
    <w:rsid w:val="001725B5"/>
    <w:rsid w:val="001739C2"/>
    <w:rsid w:val="00184603"/>
    <w:rsid w:val="00187F52"/>
    <w:rsid w:val="001904B4"/>
    <w:rsid w:val="00196C59"/>
    <w:rsid w:val="001A1459"/>
    <w:rsid w:val="001A1C85"/>
    <w:rsid w:val="001A23B3"/>
    <w:rsid w:val="001A3EE8"/>
    <w:rsid w:val="001A4DBA"/>
    <w:rsid w:val="001A594D"/>
    <w:rsid w:val="001B02B9"/>
    <w:rsid w:val="001B0403"/>
    <w:rsid w:val="001B0915"/>
    <w:rsid w:val="001B0DC3"/>
    <w:rsid w:val="001B18E4"/>
    <w:rsid w:val="001B3231"/>
    <w:rsid w:val="001C1D30"/>
    <w:rsid w:val="001C2106"/>
    <w:rsid w:val="001C377D"/>
    <w:rsid w:val="001C508F"/>
    <w:rsid w:val="001D134A"/>
    <w:rsid w:val="001D22E7"/>
    <w:rsid w:val="001D747A"/>
    <w:rsid w:val="001E08FA"/>
    <w:rsid w:val="001E1C31"/>
    <w:rsid w:val="001E28E0"/>
    <w:rsid w:val="001E54A6"/>
    <w:rsid w:val="001F0E42"/>
    <w:rsid w:val="001F6303"/>
    <w:rsid w:val="001F6792"/>
    <w:rsid w:val="002015AD"/>
    <w:rsid w:val="0020477C"/>
    <w:rsid w:val="002072D8"/>
    <w:rsid w:val="00211AE1"/>
    <w:rsid w:val="00212B94"/>
    <w:rsid w:val="00214D70"/>
    <w:rsid w:val="00215AF3"/>
    <w:rsid w:val="0021748F"/>
    <w:rsid w:val="00220498"/>
    <w:rsid w:val="002209BC"/>
    <w:rsid w:val="00226AED"/>
    <w:rsid w:val="00227598"/>
    <w:rsid w:val="00230C30"/>
    <w:rsid w:val="00231EFA"/>
    <w:rsid w:val="002357F5"/>
    <w:rsid w:val="00240F32"/>
    <w:rsid w:val="00241FBE"/>
    <w:rsid w:val="0024309D"/>
    <w:rsid w:val="00245402"/>
    <w:rsid w:val="00245F4E"/>
    <w:rsid w:val="00245FC3"/>
    <w:rsid w:val="002508FE"/>
    <w:rsid w:val="002520C1"/>
    <w:rsid w:val="00254A2C"/>
    <w:rsid w:val="00255831"/>
    <w:rsid w:val="0026111A"/>
    <w:rsid w:val="00265036"/>
    <w:rsid w:val="00265991"/>
    <w:rsid w:val="00265CCC"/>
    <w:rsid w:val="00267F3C"/>
    <w:rsid w:val="002747A4"/>
    <w:rsid w:val="002812AC"/>
    <w:rsid w:val="002907EC"/>
    <w:rsid w:val="0029240B"/>
    <w:rsid w:val="00293483"/>
    <w:rsid w:val="00295594"/>
    <w:rsid w:val="002957AB"/>
    <w:rsid w:val="00295FC5"/>
    <w:rsid w:val="002A0BAA"/>
    <w:rsid w:val="002A4DF8"/>
    <w:rsid w:val="002A5D65"/>
    <w:rsid w:val="002B3D24"/>
    <w:rsid w:val="002B7180"/>
    <w:rsid w:val="002C0512"/>
    <w:rsid w:val="002C3E3B"/>
    <w:rsid w:val="002D6ED6"/>
    <w:rsid w:val="002E30BC"/>
    <w:rsid w:val="002E330C"/>
    <w:rsid w:val="002E450D"/>
    <w:rsid w:val="002E5BB7"/>
    <w:rsid w:val="002E7912"/>
    <w:rsid w:val="002F6ED2"/>
    <w:rsid w:val="0030035F"/>
    <w:rsid w:val="00301A63"/>
    <w:rsid w:val="00305341"/>
    <w:rsid w:val="003141FE"/>
    <w:rsid w:val="003226E6"/>
    <w:rsid w:val="00322C8E"/>
    <w:rsid w:val="00322F92"/>
    <w:rsid w:val="0033046D"/>
    <w:rsid w:val="00330B24"/>
    <w:rsid w:val="00331845"/>
    <w:rsid w:val="00333CCD"/>
    <w:rsid w:val="00335D6C"/>
    <w:rsid w:val="003477BA"/>
    <w:rsid w:val="00347FA5"/>
    <w:rsid w:val="00350D69"/>
    <w:rsid w:val="00351084"/>
    <w:rsid w:val="003564D7"/>
    <w:rsid w:val="00357D68"/>
    <w:rsid w:val="00361730"/>
    <w:rsid w:val="00361C34"/>
    <w:rsid w:val="0036483B"/>
    <w:rsid w:val="003731DD"/>
    <w:rsid w:val="00382955"/>
    <w:rsid w:val="0038444A"/>
    <w:rsid w:val="003847C8"/>
    <w:rsid w:val="00385780"/>
    <w:rsid w:val="00385B59"/>
    <w:rsid w:val="00390C2F"/>
    <w:rsid w:val="00393145"/>
    <w:rsid w:val="00396A9D"/>
    <w:rsid w:val="003A196F"/>
    <w:rsid w:val="003A7C18"/>
    <w:rsid w:val="003B357F"/>
    <w:rsid w:val="003B429C"/>
    <w:rsid w:val="003B53FE"/>
    <w:rsid w:val="003B7D9D"/>
    <w:rsid w:val="003C2F43"/>
    <w:rsid w:val="003D0935"/>
    <w:rsid w:val="003D13EB"/>
    <w:rsid w:val="003D29C3"/>
    <w:rsid w:val="003D4E6D"/>
    <w:rsid w:val="003D5581"/>
    <w:rsid w:val="003E0E0D"/>
    <w:rsid w:val="003E2004"/>
    <w:rsid w:val="003E447F"/>
    <w:rsid w:val="003E6591"/>
    <w:rsid w:val="003E694F"/>
    <w:rsid w:val="003F064D"/>
    <w:rsid w:val="003F4FAF"/>
    <w:rsid w:val="003F738C"/>
    <w:rsid w:val="00401D2B"/>
    <w:rsid w:val="00401E1C"/>
    <w:rsid w:val="004055CF"/>
    <w:rsid w:val="004165F0"/>
    <w:rsid w:val="00420988"/>
    <w:rsid w:val="00420DD2"/>
    <w:rsid w:val="00421A44"/>
    <w:rsid w:val="004230EF"/>
    <w:rsid w:val="00426365"/>
    <w:rsid w:val="004278FF"/>
    <w:rsid w:val="00431AA5"/>
    <w:rsid w:val="00432548"/>
    <w:rsid w:val="004328FB"/>
    <w:rsid w:val="00436F54"/>
    <w:rsid w:val="004409F5"/>
    <w:rsid w:val="00441233"/>
    <w:rsid w:val="00442042"/>
    <w:rsid w:val="004471D2"/>
    <w:rsid w:val="00451452"/>
    <w:rsid w:val="00454486"/>
    <w:rsid w:val="00455964"/>
    <w:rsid w:val="004567DE"/>
    <w:rsid w:val="00467AEC"/>
    <w:rsid w:val="00470598"/>
    <w:rsid w:val="00470858"/>
    <w:rsid w:val="00472F91"/>
    <w:rsid w:val="00473376"/>
    <w:rsid w:val="00474D88"/>
    <w:rsid w:val="00475987"/>
    <w:rsid w:val="00477300"/>
    <w:rsid w:val="00480919"/>
    <w:rsid w:val="0048135F"/>
    <w:rsid w:val="0048329C"/>
    <w:rsid w:val="00486A86"/>
    <w:rsid w:val="00490218"/>
    <w:rsid w:val="0049432B"/>
    <w:rsid w:val="004A0F7A"/>
    <w:rsid w:val="004A1858"/>
    <w:rsid w:val="004A4C4C"/>
    <w:rsid w:val="004A6675"/>
    <w:rsid w:val="004B33DB"/>
    <w:rsid w:val="004B5C70"/>
    <w:rsid w:val="004D5C7F"/>
    <w:rsid w:val="004D7431"/>
    <w:rsid w:val="004D7A73"/>
    <w:rsid w:val="004E0884"/>
    <w:rsid w:val="004E1C77"/>
    <w:rsid w:val="004E24E8"/>
    <w:rsid w:val="004E26E0"/>
    <w:rsid w:val="004E3692"/>
    <w:rsid w:val="004E469B"/>
    <w:rsid w:val="004E64DE"/>
    <w:rsid w:val="004E6C97"/>
    <w:rsid w:val="004E6F24"/>
    <w:rsid w:val="004F0B47"/>
    <w:rsid w:val="004F52B0"/>
    <w:rsid w:val="004F5631"/>
    <w:rsid w:val="004F6DBF"/>
    <w:rsid w:val="00507430"/>
    <w:rsid w:val="005261F6"/>
    <w:rsid w:val="005274AE"/>
    <w:rsid w:val="005278A7"/>
    <w:rsid w:val="00530A4A"/>
    <w:rsid w:val="005319AF"/>
    <w:rsid w:val="005335D1"/>
    <w:rsid w:val="00535FF0"/>
    <w:rsid w:val="00540A48"/>
    <w:rsid w:val="00542980"/>
    <w:rsid w:val="005433EB"/>
    <w:rsid w:val="00543C75"/>
    <w:rsid w:val="0054419C"/>
    <w:rsid w:val="005475A6"/>
    <w:rsid w:val="00550A38"/>
    <w:rsid w:val="00554F81"/>
    <w:rsid w:val="00555A9E"/>
    <w:rsid w:val="00555F3F"/>
    <w:rsid w:val="0056318A"/>
    <w:rsid w:val="005636C6"/>
    <w:rsid w:val="005710DB"/>
    <w:rsid w:val="005718DB"/>
    <w:rsid w:val="00571D4B"/>
    <w:rsid w:val="005724C5"/>
    <w:rsid w:val="0057259F"/>
    <w:rsid w:val="00573E0A"/>
    <w:rsid w:val="005758A3"/>
    <w:rsid w:val="00584196"/>
    <w:rsid w:val="0058678C"/>
    <w:rsid w:val="005A2B1A"/>
    <w:rsid w:val="005A3267"/>
    <w:rsid w:val="005A4BEF"/>
    <w:rsid w:val="005A5577"/>
    <w:rsid w:val="005A7EE8"/>
    <w:rsid w:val="005B0D04"/>
    <w:rsid w:val="005B1E7B"/>
    <w:rsid w:val="005B2519"/>
    <w:rsid w:val="005C18FB"/>
    <w:rsid w:val="005C2BFD"/>
    <w:rsid w:val="005C395F"/>
    <w:rsid w:val="005C5746"/>
    <w:rsid w:val="005C674E"/>
    <w:rsid w:val="005D0D78"/>
    <w:rsid w:val="005D217D"/>
    <w:rsid w:val="005D5981"/>
    <w:rsid w:val="005D6619"/>
    <w:rsid w:val="005D6664"/>
    <w:rsid w:val="005D6A79"/>
    <w:rsid w:val="005D7096"/>
    <w:rsid w:val="005E47C5"/>
    <w:rsid w:val="005E4B8F"/>
    <w:rsid w:val="005E59D7"/>
    <w:rsid w:val="005E5D38"/>
    <w:rsid w:val="005F1902"/>
    <w:rsid w:val="005F1949"/>
    <w:rsid w:val="005F3C29"/>
    <w:rsid w:val="005F414F"/>
    <w:rsid w:val="00606951"/>
    <w:rsid w:val="00610994"/>
    <w:rsid w:val="00622DF3"/>
    <w:rsid w:val="0062568A"/>
    <w:rsid w:val="0063248B"/>
    <w:rsid w:val="006350D9"/>
    <w:rsid w:val="00660EFF"/>
    <w:rsid w:val="0066222B"/>
    <w:rsid w:val="0066363A"/>
    <w:rsid w:val="00664A65"/>
    <w:rsid w:val="0066588B"/>
    <w:rsid w:val="00671F3C"/>
    <w:rsid w:val="00672304"/>
    <w:rsid w:val="006837B6"/>
    <w:rsid w:val="006917C9"/>
    <w:rsid w:val="00696262"/>
    <w:rsid w:val="00697242"/>
    <w:rsid w:val="0069738F"/>
    <w:rsid w:val="006A3BFC"/>
    <w:rsid w:val="006A7320"/>
    <w:rsid w:val="006B2523"/>
    <w:rsid w:val="006B349C"/>
    <w:rsid w:val="006B43A3"/>
    <w:rsid w:val="006B546E"/>
    <w:rsid w:val="006B7E5A"/>
    <w:rsid w:val="006C2819"/>
    <w:rsid w:val="006C78B1"/>
    <w:rsid w:val="006D06A7"/>
    <w:rsid w:val="006D2820"/>
    <w:rsid w:val="006D41FE"/>
    <w:rsid w:val="006D52D6"/>
    <w:rsid w:val="006D66BA"/>
    <w:rsid w:val="006D7B4E"/>
    <w:rsid w:val="006E1160"/>
    <w:rsid w:val="006E306E"/>
    <w:rsid w:val="006E5754"/>
    <w:rsid w:val="006F08B2"/>
    <w:rsid w:val="006F161F"/>
    <w:rsid w:val="006F7AB0"/>
    <w:rsid w:val="0070422A"/>
    <w:rsid w:val="00713635"/>
    <w:rsid w:val="00714C76"/>
    <w:rsid w:val="0071633B"/>
    <w:rsid w:val="00716A37"/>
    <w:rsid w:val="00722EC6"/>
    <w:rsid w:val="00724032"/>
    <w:rsid w:val="007317EB"/>
    <w:rsid w:val="00732E20"/>
    <w:rsid w:val="00733BD8"/>
    <w:rsid w:val="007364D3"/>
    <w:rsid w:val="00736C69"/>
    <w:rsid w:val="00737571"/>
    <w:rsid w:val="00737B21"/>
    <w:rsid w:val="007415EA"/>
    <w:rsid w:val="00745028"/>
    <w:rsid w:val="00747AB0"/>
    <w:rsid w:val="007515F8"/>
    <w:rsid w:val="00752EEA"/>
    <w:rsid w:val="00761317"/>
    <w:rsid w:val="007677EC"/>
    <w:rsid w:val="00767A84"/>
    <w:rsid w:val="00773132"/>
    <w:rsid w:val="0077352B"/>
    <w:rsid w:val="007737CD"/>
    <w:rsid w:val="0077788A"/>
    <w:rsid w:val="00782BCE"/>
    <w:rsid w:val="00786008"/>
    <w:rsid w:val="0079177C"/>
    <w:rsid w:val="0079205B"/>
    <w:rsid w:val="00794097"/>
    <w:rsid w:val="007979DC"/>
    <w:rsid w:val="007A4D36"/>
    <w:rsid w:val="007A6E2D"/>
    <w:rsid w:val="007B1A7F"/>
    <w:rsid w:val="007B1DFC"/>
    <w:rsid w:val="007B2AE3"/>
    <w:rsid w:val="007B60A6"/>
    <w:rsid w:val="007B7B3E"/>
    <w:rsid w:val="007C000A"/>
    <w:rsid w:val="007C0ACE"/>
    <w:rsid w:val="007C1AA7"/>
    <w:rsid w:val="007C1C9F"/>
    <w:rsid w:val="007C6172"/>
    <w:rsid w:val="007D2CCB"/>
    <w:rsid w:val="007D480F"/>
    <w:rsid w:val="007D5423"/>
    <w:rsid w:val="007E032E"/>
    <w:rsid w:val="007E039D"/>
    <w:rsid w:val="007E1A15"/>
    <w:rsid w:val="007F09AE"/>
    <w:rsid w:val="007F27C8"/>
    <w:rsid w:val="007F33F2"/>
    <w:rsid w:val="007F375E"/>
    <w:rsid w:val="0080008C"/>
    <w:rsid w:val="008001E9"/>
    <w:rsid w:val="008035F8"/>
    <w:rsid w:val="008040AB"/>
    <w:rsid w:val="008061AC"/>
    <w:rsid w:val="00810130"/>
    <w:rsid w:val="00812C9A"/>
    <w:rsid w:val="00821CF0"/>
    <w:rsid w:val="00830C5C"/>
    <w:rsid w:val="008345C1"/>
    <w:rsid w:val="00836056"/>
    <w:rsid w:val="008427BD"/>
    <w:rsid w:val="008478F0"/>
    <w:rsid w:val="00851392"/>
    <w:rsid w:val="00851961"/>
    <w:rsid w:val="00854101"/>
    <w:rsid w:val="0085459C"/>
    <w:rsid w:val="00855DEE"/>
    <w:rsid w:val="0085689A"/>
    <w:rsid w:val="0086079D"/>
    <w:rsid w:val="00864D93"/>
    <w:rsid w:val="00866B23"/>
    <w:rsid w:val="00867C99"/>
    <w:rsid w:val="00867F38"/>
    <w:rsid w:val="008704DA"/>
    <w:rsid w:val="00875671"/>
    <w:rsid w:val="008813DA"/>
    <w:rsid w:val="008814A3"/>
    <w:rsid w:val="00883154"/>
    <w:rsid w:val="00883B71"/>
    <w:rsid w:val="00884654"/>
    <w:rsid w:val="0089294E"/>
    <w:rsid w:val="00895363"/>
    <w:rsid w:val="0089731F"/>
    <w:rsid w:val="008A12D8"/>
    <w:rsid w:val="008A17A2"/>
    <w:rsid w:val="008A365C"/>
    <w:rsid w:val="008A4F71"/>
    <w:rsid w:val="008A6EB9"/>
    <w:rsid w:val="008B20F9"/>
    <w:rsid w:val="008B5714"/>
    <w:rsid w:val="008B7498"/>
    <w:rsid w:val="008B7653"/>
    <w:rsid w:val="008C2FBD"/>
    <w:rsid w:val="008C61FD"/>
    <w:rsid w:val="008E3338"/>
    <w:rsid w:val="008F1354"/>
    <w:rsid w:val="008F5FCE"/>
    <w:rsid w:val="008F7E44"/>
    <w:rsid w:val="009009D5"/>
    <w:rsid w:val="009064C0"/>
    <w:rsid w:val="00906681"/>
    <w:rsid w:val="00912D1E"/>
    <w:rsid w:val="00916FD5"/>
    <w:rsid w:val="00917778"/>
    <w:rsid w:val="0091778A"/>
    <w:rsid w:val="009207D4"/>
    <w:rsid w:val="0092339D"/>
    <w:rsid w:val="009247B3"/>
    <w:rsid w:val="00934809"/>
    <w:rsid w:val="009566AB"/>
    <w:rsid w:val="009573C3"/>
    <w:rsid w:val="00960343"/>
    <w:rsid w:val="0096152A"/>
    <w:rsid w:val="0096208D"/>
    <w:rsid w:val="00964249"/>
    <w:rsid w:val="00964C96"/>
    <w:rsid w:val="00976672"/>
    <w:rsid w:val="0098260D"/>
    <w:rsid w:val="00982727"/>
    <w:rsid w:val="0098304C"/>
    <w:rsid w:val="0098309E"/>
    <w:rsid w:val="00985BB0"/>
    <w:rsid w:val="0099046C"/>
    <w:rsid w:val="0099046F"/>
    <w:rsid w:val="00991191"/>
    <w:rsid w:val="00991CB7"/>
    <w:rsid w:val="00993F8A"/>
    <w:rsid w:val="00997D6B"/>
    <w:rsid w:val="009A6C86"/>
    <w:rsid w:val="009A70DA"/>
    <w:rsid w:val="009B2973"/>
    <w:rsid w:val="009B79E5"/>
    <w:rsid w:val="009C1C31"/>
    <w:rsid w:val="009D766C"/>
    <w:rsid w:val="009E3DFD"/>
    <w:rsid w:val="009E4EFB"/>
    <w:rsid w:val="009E6E1F"/>
    <w:rsid w:val="009F0D89"/>
    <w:rsid w:val="009F1B16"/>
    <w:rsid w:val="009F1D0E"/>
    <w:rsid w:val="009F4120"/>
    <w:rsid w:val="009F45B3"/>
    <w:rsid w:val="009F5AA9"/>
    <w:rsid w:val="009F716C"/>
    <w:rsid w:val="009F7248"/>
    <w:rsid w:val="00A00EC7"/>
    <w:rsid w:val="00A13BC1"/>
    <w:rsid w:val="00A14E09"/>
    <w:rsid w:val="00A169B3"/>
    <w:rsid w:val="00A24467"/>
    <w:rsid w:val="00A42A2C"/>
    <w:rsid w:val="00A43051"/>
    <w:rsid w:val="00A46496"/>
    <w:rsid w:val="00A46CAF"/>
    <w:rsid w:val="00A4775C"/>
    <w:rsid w:val="00A478FC"/>
    <w:rsid w:val="00A53507"/>
    <w:rsid w:val="00A57E4C"/>
    <w:rsid w:val="00A61046"/>
    <w:rsid w:val="00A612A9"/>
    <w:rsid w:val="00A6150C"/>
    <w:rsid w:val="00A63B00"/>
    <w:rsid w:val="00A65940"/>
    <w:rsid w:val="00A65CCB"/>
    <w:rsid w:val="00A74541"/>
    <w:rsid w:val="00A7675C"/>
    <w:rsid w:val="00A767BB"/>
    <w:rsid w:val="00A7749D"/>
    <w:rsid w:val="00A802B9"/>
    <w:rsid w:val="00A8276D"/>
    <w:rsid w:val="00A82938"/>
    <w:rsid w:val="00A87561"/>
    <w:rsid w:val="00A9284B"/>
    <w:rsid w:val="00A93CE3"/>
    <w:rsid w:val="00A956C2"/>
    <w:rsid w:val="00AA05BC"/>
    <w:rsid w:val="00AA2E1F"/>
    <w:rsid w:val="00AA7D2D"/>
    <w:rsid w:val="00AB7B2F"/>
    <w:rsid w:val="00AD0E53"/>
    <w:rsid w:val="00AD10CA"/>
    <w:rsid w:val="00AD2D87"/>
    <w:rsid w:val="00AD31E5"/>
    <w:rsid w:val="00AD3397"/>
    <w:rsid w:val="00AD4892"/>
    <w:rsid w:val="00AD7EA6"/>
    <w:rsid w:val="00AE0ADE"/>
    <w:rsid w:val="00AE7F8D"/>
    <w:rsid w:val="00AF15F7"/>
    <w:rsid w:val="00AF15F8"/>
    <w:rsid w:val="00AF2B32"/>
    <w:rsid w:val="00AF3A5F"/>
    <w:rsid w:val="00AF3D22"/>
    <w:rsid w:val="00AF4271"/>
    <w:rsid w:val="00AF6878"/>
    <w:rsid w:val="00B00C36"/>
    <w:rsid w:val="00B0610C"/>
    <w:rsid w:val="00B12571"/>
    <w:rsid w:val="00B237CB"/>
    <w:rsid w:val="00B353EC"/>
    <w:rsid w:val="00B36060"/>
    <w:rsid w:val="00B37D9D"/>
    <w:rsid w:val="00B413F8"/>
    <w:rsid w:val="00B425E3"/>
    <w:rsid w:val="00B4300B"/>
    <w:rsid w:val="00B44926"/>
    <w:rsid w:val="00B468BF"/>
    <w:rsid w:val="00B50042"/>
    <w:rsid w:val="00B51438"/>
    <w:rsid w:val="00B548A8"/>
    <w:rsid w:val="00B64BB0"/>
    <w:rsid w:val="00B65253"/>
    <w:rsid w:val="00B6536E"/>
    <w:rsid w:val="00B656D9"/>
    <w:rsid w:val="00B67BB8"/>
    <w:rsid w:val="00B7786D"/>
    <w:rsid w:val="00B8409C"/>
    <w:rsid w:val="00B844E6"/>
    <w:rsid w:val="00B866DE"/>
    <w:rsid w:val="00B94F5C"/>
    <w:rsid w:val="00B96722"/>
    <w:rsid w:val="00B96916"/>
    <w:rsid w:val="00BA06D1"/>
    <w:rsid w:val="00BA378D"/>
    <w:rsid w:val="00BB35B8"/>
    <w:rsid w:val="00BB6552"/>
    <w:rsid w:val="00BB78E9"/>
    <w:rsid w:val="00BB78EE"/>
    <w:rsid w:val="00BD1935"/>
    <w:rsid w:val="00BD326D"/>
    <w:rsid w:val="00BD3721"/>
    <w:rsid w:val="00BD4002"/>
    <w:rsid w:val="00BD6421"/>
    <w:rsid w:val="00BE1C27"/>
    <w:rsid w:val="00BE32E3"/>
    <w:rsid w:val="00BE4017"/>
    <w:rsid w:val="00BE5D9E"/>
    <w:rsid w:val="00BE5F52"/>
    <w:rsid w:val="00BE6463"/>
    <w:rsid w:val="00BE75C8"/>
    <w:rsid w:val="00BF02A5"/>
    <w:rsid w:val="00C06569"/>
    <w:rsid w:val="00C109CC"/>
    <w:rsid w:val="00C13B13"/>
    <w:rsid w:val="00C13B4A"/>
    <w:rsid w:val="00C14658"/>
    <w:rsid w:val="00C17314"/>
    <w:rsid w:val="00C21BCC"/>
    <w:rsid w:val="00C23035"/>
    <w:rsid w:val="00C24A0D"/>
    <w:rsid w:val="00C327D2"/>
    <w:rsid w:val="00C37B4D"/>
    <w:rsid w:val="00C43F1D"/>
    <w:rsid w:val="00C44F3D"/>
    <w:rsid w:val="00C53079"/>
    <w:rsid w:val="00C53DA6"/>
    <w:rsid w:val="00C56963"/>
    <w:rsid w:val="00C62C1F"/>
    <w:rsid w:val="00C6313F"/>
    <w:rsid w:val="00C65C94"/>
    <w:rsid w:val="00C80E81"/>
    <w:rsid w:val="00C8141B"/>
    <w:rsid w:val="00C814F3"/>
    <w:rsid w:val="00C81FAA"/>
    <w:rsid w:val="00C928F6"/>
    <w:rsid w:val="00C93D50"/>
    <w:rsid w:val="00C9560F"/>
    <w:rsid w:val="00CA12F3"/>
    <w:rsid w:val="00CA18AF"/>
    <w:rsid w:val="00CA2089"/>
    <w:rsid w:val="00CA320E"/>
    <w:rsid w:val="00CA59D4"/>
    <w:rsid w:val="00CA6338"/>
    <w:rsid w:val="00CA7477"/>
    <w:rsid w:val="00CB3A8C"/>
    <w:rsid w:val="00CB705B"/>
    <w:rsid w:val="00CC3247"/>
    <w:rsid w:val="00CC4062"/>
    <w:rsid w:val="00CC63BC"/>
    <w:rsid w:val="00CC6B47"/>
    <w:rsid w:val="00CD1AD7"/>
    <w:rsid w:val="00CD2C44"/>
    <w:rsid w:val="00CD3E06"/>
    <w:rsid w:val="00CD5820"/>
    <w:rsid w:val="00CE13AC"/>
    <w:rsid w:val="00CE4844"/>
    <w:rsid w:val="00CE4B49"/>
    <w:rsid w:val="00CE57B2"/>
    <w:rsid w:val="00CF4F41"/>
    <w:rsid w:val="00D0614A"/>
    <w:rsid w:val="00D10D1B"/>
    <w:rsid w:val="00D1142F"/>
    <w:rsid w:val="00D13CAF"/>
    <w:rsid w:val="00D141C8"/>
    <w:rsid w:val="00D172D1"/>
    <w:rsid w:val="00D23451"/>
    <w:rsid w:val="00D2679A"/>
    <w:rsid w:val="00D32C91"/>
    <w:rsid w:val="00D36369"/>
    <w:rsid w:val="00D36E2B"/>
    <w:rsid w:val="00D468F0"/>
    <w:rsid w:val="00D51472"/>
    <w:rsid w:val="00D57AA2"/>
    <w:rsid w:val="00D57CA9"/>
    <w:rsid w:val="00D6611C"/>
    <w:rsid w:val="00D669BC"/>
    <w:rsid w:val="00D7152F"/>
    <w:rsid w:val="00D754CC"/>
    <w:rsid w:val="00D76D51"/>
    <w:rsid w:val="00D777DB"/>
    <w:rsid w:val="00D80185"/>
    <w:rsid w:val="00D85116"/>
    <w:rsid w:val="00D879A7"/>
    <w:rsid w:val="00D91FB8"/>
    <w:rsid w:val="00D93A58"/>
    <w:rsid w:val="00DA4050"/>
    <w:rsid w:val="00DA4D6E"/>
    <w:rsid w:val="00DA7387"/>
    <w:rsid w:val="00DB012A"/>
    <w:rsid w:val="00DB1049"/>
    <w:rsid w:val="00DC090E"/>
    <w:rsid w:val="00DC0E88"/>
    <w:rsid w:val="00DC5EF3"/>
    <w:rsid w:val="00DC63EB"/>
    <w:rsid w:val="00DD0B9B"/>
    <w:rsid w:val="00DD15AF"/>
    <w:rsid w:val="00DD412F"/>
    <w:rsid w:val="00DE5785"/>
    <w:rsid w:val="00DE5FF7"/>
    <w:rsid w:val="00E02871"/>
    <w:rsid w:val="00E03243"/>
    <w:rsid w:val="00E03CFE"/>
    <w:rsid w:val="00E03D8F"/>
    <w:rsid w:val="00E04968"/>
    <w:rsid w:val="00E07CD6"/>
    <w:rsid w:val="00E11A6C"/>
    <w:rsid w:val="00E1289C"/>
    <w:rsid w:val="00E27D27"/>
    <w:rsid w:val="00E32A7F"/>
    <w:rsid w:val="00E33F72"/>
    <w:rsid w:val="00E351FD"/>
    <w:rsid w:val="00E353D6"/>
    <w:rsid w:val="00E43CBE"/>
    <w:rsid w:val="00E453A0"/>
    <w:rsid w:val="00E5112E"/>
    <w:rsid w:val="00E51324"/>
    <w:rsid w:val="00E51B27"/>
    <w:rsid w:val="00E56412"/>
    <w:rsid w:val="00E56560"/>
    <w:rsid w:val="00E61060"/>
    <w:rsid w:val="00E63E76"/>
    <w:rsid w:val="00E71A91"/>
    <w:rsid w:val="00E730A4"/>
    <w:rsid w:val="00E73D9B"/>
    <w:rsid w:val="00E74BB2"/>
    <w:rsid w:val="00E81203"/>
    <w:rsid w:val="00E83674"/>
    <w:rsid w:val="00E859A7"/>
    <w:rsid w:val="00E86BEE"/>
    <w:rsid w:val="00E86F10"/>
    <w:rsid w:val="00E86FC1"/>
    <w:rsid w:val="00E96A81"/>
    <w:rsid w:val="00EA01F1"/>
    <w:rsid w:val="00EA6860"/>
    <w:rsid w:val="00EA7F6D"/>
    <w:rsid w:val="00EB6E15"/>
    <w:rsid w:val="00EC3639"/>
    <w:rsid w:val="00EC4329"/>
    <w:rsid w:val="00EC4E4A"/>
    <w:rsid w:val="00EC6904"/>
    <w:rsid w:val="00ED328F"/>
    <w:rsid w:val="00EE11B3"/>
    <w:rsid w:val="00EE5687"/>
    <w:rsid w:val="00EE7F5E"/>
    <w:rsid w:val="00EF22B6"/>
    <w:rsid w:val="00F0076A"/>
    <w:rsid w:val="00F01515"/>
    <w:rsid w:val="00F01BD6"/>
    <w:rsid w:val="00F0262F"/>
    <w:rsid w:val="00F039F7"/>
    <w:rsid w:val="00F041F3"/>
    <w:rsid w:val="00F05ABE"/>
    <w:rsid w:val="00F05C44"/>
    <w:rsid w:val="00F05EEC"/>
    <w:rsid w:val="00F14B48"/>
    <w:rsid w:val="00F150E8"/>
    <w:rsid w:val="00F20604"/>
    <w:rsid w:val="00F22134"/>
    <w:rsid w:val="00F24708"/>
    <w:rsid w:val="00F24B81"/>
    <w:rsid w:val="00F2753A"/>
    <w:rsid w:val="00F307B2"/>
    <w:rsid w:val="00F339AA"/>
    <w:rsid w:val="00F34F91"/>
    <w:rsid w:val="00F3525A"/>
    <w:rsid w:val="00F41E8A"/>
    <w:rsid w:val="00F42C22"/>
    <w:rsid w:val="00F440B0"/>
    <w:rsid w:val="00F445A1"/>
    <w:rsid w:val="00F52015"/>
    <w:rsid w:val="00F54547"/>
    <w:rsid w:val="00F6000F"/>
    <w:rsid w:val="00F611FC"/>
    <w:rsid w:val="00F62866"/>
    <w:rsid w:val="00F65D52"/>
    <w:rsid w:val="00F73832"/>
    <w:rsid w:val="00F75EA0"/>
    <w:rsid w:val="00F839AA"/>
    <w:rsid w:val="00F857E4"/>
    <w:rsid w:val="00F90C07"/>
    <w:rsid w:val="00F917C9"/>
    <w:rsid w:val="00FA0279"/>
    <w:rsid w:val="00FA3AE8"/>
    <w:rsid w:val="00FA5B2B"/>
    <w:rsid w:val="00FB00DA"/>
    <w:rsid w:val="00FB0DA2"/>
    <w:rsid w:val="00FB46C4"/>
    <w:rsid w:val="00FB489F"/>
    <w:rsid w:val="00FB4CF4"/>
    <w:rsid w:val="00FB4FFB"/>
    <w:rsid w:val="00FB7266"/>
    <w:rsid w:val="00FC2265"/>
    <w:rsid w:val="00FC2FF3"/>
    <w:rsid w:val="00FC3393"/>
    <w:rsid w:val="00FC3D8A"/>
    <w:rsid w:val="00FC50A9"/>
    <w:rsid w:val="00FD0373"/>
    <w:rsid w:val="00FD2FA6"/>
    <w:rsid w:val="00FD493F"/>
    <w:rsid w:val="00FD6AFA"/>
    <w:rsid w:val="00FD7106"/>
    <w:rsid w:val="00FF23C6"/>
    <w:rsid w:val="00FF2CEC"/>
    <w:rsid w:val="00FF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62E8DA"/>
  <w15:docId w15:val="{05874F20-D72E-4013-AC44-33333DBEE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12A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12A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012A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012A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B012A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D13EB"/>
    <w:rPr>
      <w:color w:val="0000FF"/>
      <w:u w:val="single"/>
    </w:rPr>
  </w:style>
  <w:style w:type="paragraph" w:styleId="Header">
    <w:name w:val="header"/>
    <w:basedOn w:val="Normal"/>
    <w:rsid w:val="00126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26280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5631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6318A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B96722"/>
  </w:style>
  <w:style w:type="character" w:styleId="CommentReference">
    <w:name w:val="annotation reference"/>
    <w:rsid w:val="0062568A"/>
    <w:rPr>
      <w:sz w:val="16"/>
      <w:szCs w:val="16"/>
    </w:rPr>
  </w:style>
  <w:style w:type="paragraph" w:styleId="CommentText">
    <w:name w:val="annotation text"/>
    <w:basedOn w:val="Normal"/>
    <w:link w:val="CommentTextChar"/>
    <w:rsid w:val="0062568A"/>
  </w:style>
  <w:style w:type="character" w:customStyle="1" w:styleId="CommentTextChar">
    <w:name w:val="Comment Text Char"/>
    <w:basedOn w:val="DefaultParagraphFont"/>
    <w:link w:val="CommentText"/>
    <w:rsid w:val="0062568A"/>
  </w:style>
  <w:style w:type="paragraph" w:styleId="CommentSubject">
    <w:name w:val="annotation subject"/>
    <w:basedOn w:val="CommentText"/>
    <w:next w:val="CommentText"/>
    <w:link w:val="CommentSubjectChar"/>
    <w:rsid w:val="0062568A"/>
    <w:rPr>
      <w:b/>
      <w:bCs/>
    </w:rPr>
  </w:style>
  <w:style w:type="character" w:customStyle="1" w:styleId="CommentSubjectChar">
    <w:name w:val="Comment Subject Char"/>
    <w:link w:val="CommentSubject"/>
    <w:rsid w:val="0062568A"/>
    <w:rPr>
      <w:b/>
      <w:bCs/>
    </w:rPr>
  </w:style>
  <w:style w:type="character" w:styleId="FollowedHyperlink">
    <w:name w:val="FollowedHyperlink"/>
    <w:basedOn w:val="DefaultParagraphFont"/>
    <w:rsid w:val="00A65940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B012A"/>
    <w:rPr>
      <w:color w:val="808080"/>
    </w:rPr>
  </w:style>
  <w:style w:type="table" w:styleId="TableGrid">
    <w:name w:val="Table Grid"/>
    <w:basedOn w:val="TableNormal"/>
    <w:uiPriority w:val="59"/>
    <w:rsid w:val="00DB012A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quirementLevel1">
    <w:name w:val="Requirement Level 1"/>
    <w:basedOn w:val="Normal"/>
    <w:link w:val="RequirementLevel1Char"/>
    <w:qFormat/>
    <w:rsid w:val="00DB012A"/>
    <w:rPr>
      <w:rFonts w:ascii="Segoe UI" w:eastAsiaTheme="minorHAnsi" w:hAnsi="Segoe UI" w:cs="Segoe UI"/>
      <w:b/>
      <w:color w:val="767171" w:themeColor="background2" w:themeShade="80"/>
      <w:sz w:val="28"/>
      <w:lang w:val="en-GB"/>
    </w:rPr>
  </w:style>
  <w:style w:type="character" w:customStyle="1" w:styleId="RequirementLevel1Char">
    <w:name w:val="Requirement Level 1 Char"/>
    <w:basedOn w:val="DefaultParagraphFont"/>
    <w:link w:val="RequirementLevel1"/>
    <w:rsid w:val="00DB012A"/>
    <w:rPr>
      <w:rFonts w:ascii="Segoe UI" w:eastAsiaTheme="minorHAnsi" w:hAnsi="Segoe UI" w:cs="Segoe UI"/>
      <w:b/>
      <w:color w:val="767171" w:themeColor="background2" w:themeShade="80"/>
      <w:sz w:val="28"/>
      <w:lang w:val="en-GB"/>
    </w:rPr>
  </w:style>
  <w:style w:type="paragraph" w:customStyle="1" w:styleId="RequirementLevel2">
    <w:name w:val="Requirement Level 2"/>
    <w:basedOn w:val="Normal"/>
    <w:link w:val="RequirementLevel2Char"/>
    <w:qFormat/>
    <w:rsid w:val="00DB012A"/>
    <w:rPr>
      <w:rFonts w:ascii="Segoe UI" w:eastAsiaTheme="minorHAnsi" w:hAnsi="Segoe UI" w:cs="Segoe UI"/>
      <w:b/>
      <w:color w:val="2E74B5" w:themeColor="accent1" w:themeShade="BF"/>
      <w:sz w:val="28"/>
      <w:lang w:val="en-GB"/>
    </w:rPr>
  </w:style>
  <w:style w:type="character" w:customStyle="1" w:styleId="RequirementLevel2Char">
    <w:name w:val="Requirement Level 2 Char"/>
    <w:basedOn w:val="DefaultParagraphFont"/>
    <w:link w:val="RequirementLevel2"/>
    <w:rsid w:val="00DB012A"/>
    <w:rPr>
      <w:rFonts w:ascii="Segoe UI" w:eastAsiaTheme="minorHAnsi" w:hAnsi="Segoe UI" w:cs="Segoe UI"/>
      <w:b/>
      <w:color w:val="2E74B5" w:themeColor="accent1" w:themeShade="BF"/>
      <w:sz w:val="2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B012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012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012A"/>
    <w:rPr>
      <w:rFonts w:asciiTheme="majorHAnsi" w:eastAsiaTheme="majorEastAsia" w:hAnsiTheme="majorHAnsi" w:cstheme="majorBidi"/>
      <w:b/>
      <w:bCs/>
      <w:color w:val="5B9BD5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DB012A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DB012A"/>
    <w:rPr>
      <w:rFonts w:asciiTheme="majorHAnsi" w:eastAsiaTheme="majorEastAsia" w:hAnsiTheme="majorHAnsi" w:cstheme="majorBidi"/>
      <w:color w:val="1F4D78" w:themeColor="accent1" w:themeShade="7F"/>
      <w:sz w:val="22"/>
      <w:szCs w:val="22"/>
    </w:rPr>
  </w:style>
  <w:style w:type="paragraph" w:styleId="Revision">
    <w:name w:val="Revision"/>
    <w:hidden/>
    <w:uiPriority w:val="99"/>
    <w:semiHidden/>
    <w:rsid w:val="005C39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41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41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01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5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SDN_NG_China\Tools\Non-PSL\SdnPackageAnalyzer\SdnPackageAnalyzer\NG_SDN%20Questionnair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D23A53CF5E5F41B1D176D3F795240E" ma:contentTypeVersion="0" ma:contentTypeDescription="Create a new document." ma:contentTypeScope="" ma:versionID="b9b8bf21f4fe47f71802b74b9c32521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RequestorName</b:Tag>
    <b:RefOrder>1</b:RefOrder>
  </b:Source>
  <b:Source xmlns:b="http://schemas.openxmlformats.org/officeDocument/2006/bibliography" xmlns="http://schemas.openxmlformats.org/officeDocument/2006/bibliography">
    <b:Tag>CDSID</b:Tag>
    <b:RefOrder>2</b:RefOrder>
  </b:Source>
  <b:Source xmlns:b="http://schemas.openxmlformats.org/officeDocument/2006/bibliography" xmlns="http://schemas.openxmlformats.org/officeDocument/2006/bibliography">
    <b:Tag>Phone</b:Tag>
    <b:RefOrder>3</b:RefOrder>
  </b:Source>
  <b:Source xmlns:b="http://schemas.openxmlformats.org/officeDocument/2006/bibliography" xmlns="http://schemas.openxmlformats.org/officeDocument/2006/bibliography">
    <b:Tag>ComponentName</b:Tag>
    <b:RefOrder>4</b:RefOrder>
  </b:Source>
  <b:Source xmlns:b="http://schemas.openxmlformats.org/officeDocument/2006/bibliography" xmlns="http://schemas.openxmlformats.org/officeDocument/2006/bibliography">
    <b:Tag>SpecificVersion</b:Tag>
    <b:RefOrder>5</b:RefOrder>
  </b:Source>
  <b:Source xmlns:b="http://schemas.openxmlformats.org/officeDocument/2006/bibliography" xmlns="http://schemas.openxmlformats.org/officeDocument/2006/bibliography">
    <b:Tag>MicrosoftComponent</b:Tag>
    <b:RefOrder>7</b:RefOrder>
  </b:Source>
  <b:Source xmlns:b="http://schemas.openxmlformats.org/officeDocument/2006/bibliography" xmlns="http://schemas.openxmlformats.org/officeDocument/2006/bibliography">
    <b:Tag>ComponentUrl</b:Tag>
    <b:RefOrder>8</b:RefOrder>
  </b:Source>
  <b:Source xmlns:b="http://schemas.openxmlformats.org/officeDocument/2006/bibliography" xmlns="http://schemas.openxmlformats.org/officeDocument/2006/bibliography">
    <b:Tag>ComponentLicenseUrl</b:Tag>
    <b:RefOrder>9</b:RefOrder>
  </b:Source>
  <b:Source xmlns:b="http://schemas.openxmlformats.org/officeDocument/2006/bibliography" xmlns="http://schemas.openxmlformats.org/officeDocument/2006/bibliography">
    <b:Tag>SourceCodeAvailable</b:Tag>
    <b:RefOrder>10</b:RefOrder>
  </b:Source>
  <b:Source xmlns:b="http://schemas.openxmlformats.org/officeDocument/2006/bibliography" xmlns="http://schemas.openxmlformats.org/officeDocument/2006/bibliography">
    <b:Tag>SourceCodeUrl</b:Tag>
    <b:RefOrder>11</b:RefOrder>
  </b:Source>
  <b:Source xmlns:b="http://schemas.openxmlformats.org/officeDocument/2006/bibliography" xmlns="http://schemas.openxmlformats.org/officeDocument/2006/bibliography">
    <b:Tag>ComponentDescription</b:Tag>
    <b:RefOrder>12</b:RefOrder>
  </b:Source>
  <b:Source xmlns:b="http://schemas.openxmlformats.org/officeDocument/2006/bibliography" xmlns="http://schemas.openxmlformats.org/officeDocument/2006/bibliography">
    <b:Tag>ComponentUsage</b:Tag>
    <b:RefOrder>13</b:RefOrder>
  </b:Source>
  <b:Source xmlns:b="http://schemas.openxmlformats.org/officeDocument/2006/bibliography" xmlns="http://schemas.openxmlformats.org/officeDocument/2006/bibliography">
    <b:Tag>ToolingOrSdnComponentUsage</b:Tag>
    <b:RefOrder>14</b:RefOrder>
  </b:Source>
  <b:Source xmlns:b="http://schemas.openxmlformats.org/officeDocument/2006/bibliography" xmlns="http://schemas.openxmlformats.org/officeDocument/2006/bibliography">
    <b:Tag>ContainsEncryption</b:Tag>
    <b:RefOrder>15</b:RefOrder>
  </b:Source>
  <b:Source xmlns:b="http://schemas.openxmlformats.org/officeDocument/2006/bibliography" xmlns="http://schemas.openxmlformats.org/officeDocument/2006/bibliography">
    <b:Tag>HostedInAzure</b:Tag>
    <b:RefOrder>16</b:RefOrder>
  </b:Source>
  <b:Source xmlns:b="http://schemas.openxmlformats.org/officeDocument/2006/bibliography" xmlns="http://schemas.openxmlformats.org/officeDocument/2006/bibliography">
    <b:Tag>SourceCodeToBeModified</b:Tag>
    <b:RefOrder>17</b:RefOrder>
  </b:Source>
  <b:Source xmlns:b="http://schemas.openxmlformats.org/officeDocument/2006/bibliography" xmlns="http://schemas.openxmlformats.org/officeDocument/2006/bibliography">
    <b:Tag>SourceCodeToBeCombined</b:Tag>
    <b:RefOrder>18</b:RefOrder>
  </b:Source>
  <b:Source xmlns:b="http://schemas.openxmlformats.org/officeDocument/2006/bibliography" xmlns="http://schemas.openxmlformats.org/officeDocument/2006/bibliography">
    <b:Tag>SourceCodeToBeLinked</b:Tag>
    <b:RefOrder>19</b:RefOrder>
  </b:Source>
  <b:Source xmlns:b="http://schemas.openxmlformats.org/officeDocument/2006/bibliography" xmlns="http://schemas.openxmlformats.org/officeDocument/2006/bibliography">
    <b:Tag>TMID</b:Tag>
    <b:RefOrder>6</b:RefOrder>
  </b:Source>
</b:Sources>
</file>

<file path=customXml/itemProps1.xml><?xml version="1.0" encoding="utf-8"?>
<ds:datastoreItem xmlns:ds="http://schemas.openxmlformats.org/officeDocument/2006/customXml" ds:itemID="{28215968-5386-4D57-9D14-D5BB0F542C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410ABB-0D0C-4F72-AA99-3A7448F0E0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90D5357-6569-45FB-A049-D2490244F9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9A4F535-507F-4342-B0CC-EDFAED52A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NG_SDN Questionnaire.dotx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License Risk Questionnaire for Open Source / Freeware Components</vt:lpstr>
    </vt:vector>
  </TitlesOfParts>
  <Company>Ford Motor Company</Company>
  <LinksUpToDate>false</LinksUpToDate>
  <CharactersWithSpaces>0</CharactersWithSpaces>
  <SharedDoc>false</SharedDoc>
  <HLinks>
    <vt:vector size="6" baseType="variant">
      <vt:variant>
        <vt:i4>2228249</vt:i4>
      </vt:variant>
      <vt:variant>
        <vt:i4>0</vt:i4>
      </vt:variant>
      <vt:variant>
        <vt:i4>0</vt:i4>
      </vt:variant>
      <vt:variant>
        <vt:i4>5</vt:i4>
      </vt:variant>
      <vt:variant>
        <vt:lpwstr>mailto:itlr@ford.com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License Risk Questionnaire for Open Source / Freeware Components</dc:title>
  <dc:creator>Vamsi</dc:creator>
  <cp:lastModifiedBy>Vamsi TP</cp:lastModifiedBy>
  <cp:revision>6</cp:revision>
  <cp:lastPrinted>2011-09-02T16:23:00Z</cp:lastPrinted>
  <dcterms:created xsi:type="dcterms:W3CDTF">2017-01-06T14:36:00Z</dcterms:created>
  <dcterms:modified xsi:type="dcterms:W3CDTF">2017-09-23T09:48:00Z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_NewReviewCycle">
    <vt:lpwstr/>
  </property>
  <property fmtid="{D5CDD505-2E9C-101B-9397-08002B2CF9AE}" pid="4" name="RequestorName">
    <vt:lpwstr>RequestorName</vt:lpwstr>
  </property>
  <property fmtid="{D5CDD505-2E9C-101B-9397-08002B2CF9AE}" pid="5" name="ComponentName">
    <vt:lpwstr>ComponentName</vt:lpwstr>
  </property>
  <property fmtid="{D5CDD505-2E9C-101B-9397-08002B2CF9AE}" pid="6" name="MicrosoftComponent">
    <vt:lpwstr>MicrosoftComponent</vt:lpwstr>
  </property>
  <property fmtid="{D5CDD505-2E9C-101B-9397-08002B2CF9AE}" pid="7" name="ComponentSummary">
    <vt:lpwstr>ComponentSummary</vt:lpwstr>
  </property>
  <property fmtid="{D5CDD505-2E9C-101B-9397-08002B2CF9AE}" pid="8" name="ComponentLicenseUrl">
    <vt:lpwstr>ComponentLicenseUrl</vt:lpwstr>
  </property>
  <property fmtid="{D5CDD505-2E9C-101B-9397-08002B2CF9AE}" pid="9" name="CDSID">
    <vt:lpwstr>CDSID</vt:lpwstr>
  </property>
  <property fmtid="{D5CDD505-2E9C-101B-9397-08002B2CF9AE}" pid="10" name="Phone">
    <vt:lpwstr>Phone</vt:lpwstr>
  </property>
  <property fmtid="{D5CDD505-2E9C-101B-9397-08002B2CF9AE}" pid="11" name="SpecificVersion">
    <vt:lpwstr>SpecificVersion</vt:lpwstr>
  </property>
  <property fmtid="{D5CDD505-2E9C-101B-9397-08002B2CF9AE}" pid="12" name="TMID">
    <vt:lpwstr>TMID</vt:lpwstr>
  </property>
  <property fmtid="{D5CDD505-2E9C-101B-9397-08002B2CF9AE}" pid="13" name="ComponentUrl">
    <vt:lpwstr>ComponentUrl</vt:lpwstr>
  </property>
  <property fmtid="{D5CDD505-2E9C-101B-9397-08002B2CF9AE}" pid="14" name="SourceCodeAvailable">
    <vt:lpwstr>SourceCodeAvailable</vt:lpwstr>
  </property>
  <property fmtid="{D5CDD505-2E9C-101B-9397-08002B2CF9AE}" pid="15" name="SourceCodeUrl">
    <vt:lpwstr>SourceCodeUrl</vt:lpwstr>
  </property>
  <property fmtid="{D5CDD505-2E9C-101B-9397-08002B2CF9AE}" pid="16" name="ComponentDescription">
    <vt:lpwstr>ComponentDescription</vt:lpwstr>
  </property>
  <property fmtid="{D5CDD505-2E9C-101B-9397-08002B2CF9AE}" pid="17" name="ComponentUsage">
    <vt:lpwstr>ComponentUsage</vt:lpwstr>
  </property>
  <property fmtid="{D5CDD505-2E9C-101B-9397-08002B2CF9AE}" pid="18" name="UsedByToolingOrSdnComponent">
    <vt:lpwstr>UsedByToolingOrSdnComponent</vt:lpwstr>
  </property>
  <property fmtid="{D5CDD505-2E9C-101B-9397-08002B2CF9AE}" pid="19" name="ContainsEncryption">
    <vt:lpwstr>ContainsEncryption</vt:lpwstr>
  </property>
  <property fmtid="{D5CDD505-2E9C-101B-9397-08002B2CF9AE}" pid="20" name="HostedInAzure">
    <vt:lpwstr>HostedInAzure</vt:lpwstr>
  </property>
  <property fmtid="{D5CDD505-2E9C-101B-9397-08002B2CF9AE}" pid="21" name="SourceCodeToBeModified">
    <vt:lpwstr>SourceCodeToBeModified</vt:lpwstr>
  </property>
  <property fmtid="{D5CDD505-2E9C-101B-9397-08002B2CF9AE}" pid="22" name="SourceCodeToBeCombined">
    <vt:lpwstr>SourceCodeToBeCombined</vt:lpwstr>
  </property>
  <property fmtid="{D5CDD505-2E9C-101B-9397-08002B2CF9AE}" pid="23" name="SourceCodeToBeLinked">
    <vt:lpwstr>SourceCodeToBeLinked</vt:lpwstr>
  </property>
  <property fmtid="{D5CDD505-2E9C-101B-9397-08002B2CF9AE}" pid="24" name="DocumentName">
    <vt:lpwstr>DocumentName</vt:lpwstr>
  </property>
  <property fmtid="{D5CDD505-2E9C-101B-9397-08002B2CF9AE}" pid="25" name="MSIP_Label_f42aa342-8706-4288-bd11-ebb85995028c_Enabled">
    <vt:lpwstr>True</vt:lpwstr>
  </property>
  <property fmtid="{D5CDD505-2E9C-101B-9397-08002B2CF9AE}" pid="26" name="MSIP_Label_f42aa342-8706-4288-bd11-ebb85995028c_SiteId">
    <vt:lpwstr>72f988bf-86f1-41af-91ab-2d7cd011db47</vt:lpwstr>
  </property>
  <property fmtid="{D5CDD505-2E9C-101B-9397-08002B2CF9AE}" pid="27" name="MSIP_Label_f42aa342-8706-4288-bd11-ebb85995028c_Ref">
    <vt:lpwstr>https://api.informationprotection.azure.com/api/72f988bf-86f1-41af-91ab-2d7cd011db47</vt:lpwstr>
  </property>
  <property fmtid="{D5CDD505-2E9C-101B-9397-08002B2CF9AE}" pid="28" name="MSIP_Label_f42aa342-8706-4288-bd11-ebb85995028c_Owner">
    <vt:lpwstr>vamsitp@microsoft.com</vt:lpwstr>
  </property>
  <property fmtid="{D5CDD505-2E9C-101B-9397-08002B2CF9AE}" pid="29" name="MSIP_Label_f42aa342-8706-4288-bd11-ebb85995028c_SetDate">
    <vt:lpwstr>2017-09-23T14:26:00.2510869+05:30</vt:lpwstr>
  </property>
  <property fmtid="{D5CDD505-2E9C-101B-9397-08002B2CF9AE}" pid="30" name="MSIP_Label_f42aa342-8706-4288-bd11-ebb85995028c_Name">
    <vt:lpwstr>General</vt:lpwstr>
  </property>
  <property fmtid="{D5CDD505-2E9C-101B-9397-08002B2CF9AE}" pid="31" name="MSIP_Label_f42aa342-8706-4288-bd11-ebb85995028c_Application">
    <vt:lpwstr>Microsoft Azure Information Protection</vt:lpwstr>
  </property>
  <property fmtid="{D5CDD505-2E9C-101B-9397-08002B2CF9AE}" pid="32" name="MSIP_Label_f42aa342-8706-4288-bd11-ebb85995028c_Extended_MSFT_Method">
    <vt:lpwstr>Automatic</vt:lpwstr>
  </property>
  <property fmtid="{D5CDD505-2E9C-101B-9397-08002B2CF9AE}" pid="33" name="Sensitivity">
    <vt:lpwstr>General</vt:lpwstr>
  </property>
</Properties>
</file>